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36" w:rsidRDefault="00025F36" w:rsidP="00E161F8">
      <w:pPr>
        <w:jc w:val="center"/>
        <w:rPr>
          <w:rFonts w:asciiTheme="majorHAnsi" w:hAnsiTheme="majorHAnsi"/>
          <w:b/>
          <w:sz w:val="28"/>
          <w:lang w:val="en-GB"/>
        </w:rPr>
      </w:pPr>
      <w:r>
        <w:rPr>
          <w:rFonts w:asciiTheme="majorHAnsi" w:hAnsiTheme="majorHAnsi"/>
          <w:b/>
          <w:sz w:val="28"/>
          <w:lang w:val="en-GB"/>
        </w:rPr>
        <w:t>AE4233 MDO</w:t>
      </w:r>
      <w:r w:rsidR="00180B4C">
        <w:rPr>
          <w:rFonts w:asciiTheme="majorHAnsi" w:hAnsiTheme="majorHAnsi"/>
          <w:b/>
          <w:sz w:val="28"/>
          <w:lang w:val="en-GB"/>
        </w:rPr>
        <w:t xml:space="preserve"> Tutorial 2</w:t>
      </w:r>
    </w:p>
    <w:p w:rsidR="00480E13" w:rsidRPr="00E161F8" w:rsidRDefault="00E161F8" w:rsidP="00E161F8">
      <w:pPr>
        <w:jc w:val="center"/>
        <w:rPr>
          <w:rFonts w:asciiTheme="majorHAnsi" w:hAnsiTheme="majorHAnsi"/>
          <w:b/>
          <w:sz w:val="28"/>
          <w:lang w:val="en-GB"/>
        </w:rPr>
      </w:pPr>
      <w:bookmarkStart w:id="0" w:name="_GoBack"/>
      <w:bookmarkEnd w:id="0"/>
      <w:r w:rsidRPr="00E161F8">
        <w:rPr>
          <w:rFonts w:asciiTheme="majorHAnsi" w:hAnsiTheme="majorHAnsi"/>
          <w:b/>
          <w:sz w:val="28"/>
          <w:lang w:val="en-GB"/>
        </w:rPr>
        <w:t>Interactive demo MDF and IDF Schemes</w:t>
      </w:r>
    </w:p>
    <w:p w:rsidR="00E161F8" w:rsidRDefault="00E161F8">
      <w:pPr>
        <w:rPr>
          <w:lang w:val="en-GB"/>
        </w:rPr>
      </w:pPr>
    </w:p>
    <w:p w:rsidR="00480E13" w:rsidRPr="0073114B" w:rsidRDefault="00480E13" w:rsidP="00480E13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>Write down your objective function</w:t>
      </w:r>
    </w:p>
    <w:p w:rsidR="00480E13" w:rsidRPr="0073114B" w:rsidRDefault="00480E13" w:rsidP="00480E13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>Write down all your design variables</w:t>
      </w:r>
    </w:p>
    <w:p w:rsidR="00480E13" w:rsidRPr="0073114B" w:rsidRDefault="00480E13" w:rsidP="00480E13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>Write down bounds/constraints</w:t>
      </w:r>
    </w:p>
    <w:p w:rsidR="0073114B" w:rsidRDefault="00480E13" w:rsidP="00480E13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b/>
          <w:lang w:val="en-GB"/>
        </w:rPr>
        <w:t>MDF</w:t>
      </w:r>
      <w:r w:rsidRPr="0073114B">
        <w:rPr>
          <w:rFonts w:asciiTheme="majorHAnsi" w:hAnsiTheme="majorHAnsi"/>
          <w:lang w:val="en-GB"/>
        </w:rPr>
        <w:t xml:space="preserve">: Think about how to </w:t>
      </w:r>
      <w:r w:rsidR="004D2F4C">
        <w:rPr>
          <w:rFonts w:asciiTheme="majorHAnsi" w:hAnsiTheme="majorHAnsi"/>
          <w:lang w:val="en-GB"/>
        </w:rPr>
        <w:t>implement the consistency between y1 and y2 (e.g. the system coordinator</w:t>
      </w:r>
      <w:r w:rsidRPr="0073114B">
        <w:rPr>
          <w:rFonts w:asciiTheme="majorHAnsi" w:hAnsiTheme="majorHAnsi"/>
          <w:lang w:val="en-GB"/>
        </w:rPr>
        <w:t>)</w:t>
      </w:r>
      <w:r w:rsidR="0073114B" w:rsidRPr="0073114B">
        <w:rPr>
          <w:rFonts w:asciiTheme="majorHAnsi" w:hAnsiTheme="majorHAnsi"/>
          <w:lang w:val="en-GB"/>
        </w:rPr>
        <w:t xml:space="preserve">. </w:t>
      </w:r>
      <w:r w:rsidR="0073114B">
        <w:rPr>
          <w:rFonts w:asciiTheme="majorHAnsi" w:hAnsiTheme="majorHAnsi"/>
          <w:lang w:val="en-GB"/>
        </w:rPr>
        <w:t>See block diagrams previous slides.</w:t>
      </w:r>
    </w:p>
    <w:p w:rsidR="00480E13" w:rsidRPr="0073114B" w:rsidRDefault="00480E13" w:rsidP="00480E13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b/>
          <w:lang w:val="en-GB"/>
        </w:rPr>
        <w:t>IDF:</w:t>
      </w:r>
      <w:r w:rsidRPr="0073114B">
        <w:rPr>
          <w:rFonts w:asciiTheme="majorHAnsi" w:hAnsiTheme="majorHAnsi"/>
          <w:lang w:val="en-GB"/>
        </w:rPr>
        <w:t xml:space="preserve"> Same as 4 but now </w:t>
      </w:r>
      <w:r w:rsidR="004D2F4C">
        <w:rPr>
          <w:rFonts w:asciiTheme="majorHAnsi" w:hAnsiTheme="majorHAnsi"/>
          <w:lang w:val="en-GB"/>
        </w:rPr>
        <w:t xml:space="preserve">with </w:t>
      </w:r>
      <w:r w:rsidRPr="0073114B">
        <w:rPr>
          <w:rFonts w:asciiTheme="majorHAnsi" w:hAnsiTheme="majorHAnsi"/>
          <w:lang w:val="en-GB"/>
        </w:rPr>
        <w:t>surrogate variables.</w:t>
      </w:r>
      <w:r w:rsidR="0073114B" w:rsidRPr="0073114B">
        <w:rPr>
          <w:rFonts w:asciiTheme="majorHAnsi" w:hAnsiTheme="majorHAnsi"/>
          <w:lang w:val="en-GB"/>
        </w:rPr>
        <w:t xml:space="preserve"> </w:t>
      </w:r>
      <w:r w:rsidR="0073114B">
        <w:rPr>
          <w:rFonts w:asciiTheme="majorHAnsi" w:hAnsiTheme="majorHAnsi"/>
          <w:lang w:val="en-GB"/>
        </w:rPr>
        <w:t>See block diagrams previous slides.</w:t>
      </w:r>
    </w:p>
    <w:p w:rsidR="00480E13" w:rsidRPr="0073114B" w:rsidRDefault="00480E13" w:rsidP="00480E13">
      <w:pPr>
        <w:pStyle w:val="ListParagraph"/>
        <w:rPr>
          <w:rFonts w:asciiTheme="majorHAnsi" w:hAnsiTheme="majorHAnsi"/>
          <w:lang w:val="en-GB"/>
        </w:rPr>
      </w:pPr>
    </w:p>
    <w:p w:rsidR="00480E13" w:rsidRPr="0073114B" w:rsidRDefault="00480E13" w:rsidP="00480E13">
      <w:p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 xml:space="preserve">     Start the implementation in MATLAB:</w:t>
      </w:r>
    </w:p>
    <w:p w:rsidR="00480E13" w:rsidRPr="0073114B" w:rsidRDefault="00AC22F1" w:rsidP="00AC22F1">
      <w:pPr>
        <w:pStyle w:val="ListParagraph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>Write a separate function</w:t>
      </w:r>
      <w:r w:rsidR="00480E13" w:rsidRPr="0073114B">
        <w:rPr>
          <w:rFonts w:asciiTheme="majorHAnsi" w:hAnsiTheme="majorHAnsi"/>
          <w:lang w:val="en-GB"/>
        </w:rPr>
        <w:t xml:space="preserve"> file for your Objective function</w:t>
      </w:r>
      <w:r w:rsidRPr="0073114B">
        <w:rPr>
          <w:rFonts w:asciiTheme="majorHAnsi" w:hAnsiTheme="majorHAnsi"/>
          <w:lang w:val="en-GB"/>
        </w:rPr>
        <w:t xml:space="preserve">. </w:t>
      </w:r>
      <w:r w:rsidR="00480E13" w:rsidRPr="0073114B">
        <w:rPr>
          <w:rFonts w:asciiTheme="majorHAnsi" w:hAnsiTheme="majorHAnsi"/>
          <w:lang w:val="en-GB"/>
        </w:rPr>
        <w:t>This function returns the objective J(x) and takes the design vector x as input.</w:t>
      </w:r>
    </w:p>
    <w:p w:rsidR="00480E13" w:rsidRPr="0073114B" w:rsidRDefault="00480E13" w:rsidP="00480E13">
      <w:pPr>
        <w:pStyle w:val="ListParagraph"/>
        <w:ind w:left="480"/>
        <w:rPr>
          <w:rFonts w:asciiTheme="majorHAnsi" w:hAnsiTheme="majorHAnsi"/>
          <w:lang w:val="en-GB"/>
        </w:rPr>
      </w:pPr>
      <w:r>
        <w:rPr>
          <w:lang w:val="en-GB"/>
        </w:rPr>
        <w:br/>
      </w:r>
      <w:r w:rsidRPr="0073114B">
        <w:rPr>
          <w:rFonts w:asciiTheme="majorHAnsi" w:hAnsiTheme="majorHAnsi"/>
          <w:lang w:val="en-GB"/>
        </w:rPr>
        <w:t>For example:</w:t>
      </w:r>
    </w:p>
    <w:p w:rsidR="00480E13" w:rsidRDefault="00480E13" w:rsidP="00480E13">
      <w:pPr>
        <w:pStyle w:val="ListParagraph"/>
        <w:ind w:left="480"/>
        <w:rPr>
          <w:lang w:val="en-GB"/>
        </w:rPr>
      </w:pPr>
    </w:p>
    <w:p w:rsidR="00480E13" w:rsidRPr="00AC22F1" w:rsidRDefault="00480E13" w:rsidP="00480E13">
      <w:pPr>
        <w:pStyle w:val="ListParagraph"/>
        <w:ind w:left="480"/>
        <w:rPr>
          <w:rFonts w:ascii="Courant" w:hAnsi="Courant"/>
          <w:i/>
          <w:lang w:val="en-GB"/>
        </w:rPr>
      </w:pPr>
      <w:r w:rsidRPr="00AC22F1">
        <w:rPr>
          <w:rFonts w:ascii="Courant" w:hAnsi="Courant"/>
          <w:i/>
          <w:lang w:val="en-GB"/>
        </w:rPr>
        <w:t>function [J] = Objective(x)</w:t>
      </w:r>
    </w:p>
    <w:p w:rsidR="00480E13" w:rsidRPr="00AC22F1" w:rsidRDefault="00480E13" w:rsidP="00480E13">
      <w:pPr>
        <w:rPr>
          <w:rFonts w:ascii="Courant" w:hAnsi="Courant"/>
          <w:i/>
          <w:lang w:val="en-GB"/>
        </w:rPr>
      </w:pPr>
    </w:p>
    <w:p w:rsidR="00AC22F1" w:rsidRPr="00480E13" w:rsidRDefault="00AC22F1" w:rsidP="00AC22F1">
      <w:pPr>
        <w:pStyle w:val="ListParagraph"/>
        <w:ind w:left="480"/>
        <w:rPr>
          <w:rFonts w:ascii="Courant" w:hAnsi="Courant" w:cs="Consolas"/>
          <w:i/>
          <w:lang w:val="en-GB"/>
        </w:rPr>
      </w:pPr>
      <w:r>
        <w:rPr>
          <w:rFonts w:ascii="Courant" w:hAnsi="Courant"/>
          <w:i/>
          <w:lang w:val="en-GB"/>
        </w:rPr>
        <w:t>..</w:t>
      </w:r>
      <w:r w:rsidRPr="00480E13">
        <w:rPr>
          <w:rFonts w:ascii="Courant" w:hAnsi="Courant" w:cs="Consolas"/>
          <w:i/>
          <w:lang w:val="en-GB"/>
        </w:rPr>
        <w:t>{MATLAB Expressions}</w:t>
      </w:r>
      <w:r>
        <w:rPr>
          <w:rFonts w:ascii="Courant" w:hAnsi="Courant" w:cs="Consolas"/>
          <w:i/>
          <w:lang w:val="en-GB"/>
        </w:rPr>
        <w:t>..</w:t>
      </w:r>
    </w:p>
    <w:p w:rsidR="00480E13" w:rsidRPr="00AC22F1" w:rsidRDefault="00480E13" w:rsidP="00480E13">
      <w:pPr>
        <w:rPr>
          <w:rFonts w:ascii="Courant" w:hAnsi="Courant"/>
          <w:i/>
          <w:lang w:val="en-GB"/>
        </w:rPr>
      </w:pPr>
    </w:p>
    <w:p w:rsidR="00480E13" w:rsidRPr="00AC22F1" w:rsidRDefault="00480E13" w:rsidP="00480E13">
      <w:pPr>
        <w:rPr>
          <w:rFonts w:ascii="Courant" w:hAnsi="Courant"/>
          <w:i/>
          <w:lang w:val="en-GB"/>
        </w:rPr>
      </w:pPr>
    </w:p>
    <w:p w:rsidR="00480E13" w:rsidRPr="00AC22F1" w:rsidRDefault="00480E13" w:rsidP="00480E13">
      <w:pPr>
        <w:pStyle w:val="ListParagraph"/>
        <w:ind w:left="480"/>
        <w:rPr>
          <w:rFonts w:ascii="Courant" w:hAnsi="Courant"/>
          <w:i/>
          <w:lang w:val="en-GB"/>
        </w:rPr>
      </w:pPr>
      <w:r w:rsidRPr="00AC22F1">
        <w:rPr>
          <w:rFonts w:ascii="Courant" w:hAnsi="Courant"/>
          <w:i/>
          <w:lang w:val="en-GB"/>
        </w:rPr>
        <w:t>J = …</w:t>
      </w:r>
    </w:p>
    <w:p w:rsidR="00480E13" w:rsidRPr="00AC22F1" w:rsidRDefault="00480E13" w:rsidP="00480E13">
      <w:pPr>
        <w:pStyle w:val="ListParagraph"/>
        <w:ind w:left="480"/>
        <w:rPr>
          <w:rFonts w:ascii="Courant" w:hAnsi="Courant"/>
          <w:i/>
          <w:lang w:val="en-GB"/>
        </w:rPr>
      </w:pPr>
    </w:p>
    <w:p w:rsidR="00480E13" w:rsidRPr="00AC22F1" w:rsidRDefault="00480E13" w:rsidP="00480E13">
      <w:pPr>
        <w:pStyle w:val="ListParagraph"/>
        <w:ind w:left="480"/>
        <w:rPr>
          <w:rFonts w:ascii="Courant" w:hAnsi="Courant"/>
          <w:i/>
          <w:lang w:val="en-GB"/>
        </w:rPr>
      </w:pPr>
      <w:r w:rsidRPr="00AC22F1">
        <w:rPr>
          <w:rFonts w:ascii="Courant" w:hAnsi="Courant"/>
          <w:i/>
          <w:lang w:val="en-GB"/>
        </w:rPr>
        <w:t>end</w:t>
      </w:r>
    </w:p>
    <w:p w:rsidR="00480E13" w:rsidRDefault="00480E13" w:rsidP="00480E13">
      <w:pPr>
        <w:pStyle w:val="ListParagraph"/>
        <w:ind w:left="480"/>
        <w:rPr>
          <w:lang w:val="en-GB"/>
        </w:rPr>
      </w:pPr>
    </w:p>
    <w:p w:rsidR="00480E13" w:rsidRPr="0073114B" w:rsidRDefault="00480E13" w:rsidP="00480E13">
      <w:pPr>
        <w:pStyle w:val="ListParagraph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>Write a separa</w:t>
      </w:r>
      <w:r w:rsidR="00AC22F1" w:rsidRPr="0073114B">
        <w:rPr>
          <w:rFonts w:asciiTheme="majorHAnsi" w:hAnsiTheme="majorHAnsi"/>
          <w:lang w:val="en-GB"/>
        </w:rPr>
        <w:t>te function</w:t>
      </w:r>
      <w:r w:rsidRPr="0073114B">
        <w:rPr>
          <w:rFonts w:asciiTheme="majorHAnsi" w:hAnsiTheme="majorHAnsi"/>
          <w:lang w:val="en-GB"/>
        </w:rPr>
        <w:t xml:space="preserve"> file for your constraints, this function takes as input the design vector </w:t>
      </w:r>
      <w:r w:rsidRPr="0073114B">
        <w:rPr>
          <w:rFonts w:asciiTheme="majorHAnsi" w:hAnsiTheme="majorHAnsi"/>
          <w:b/>
          <w:i/>
          <w:lang w:val="en-GB"/>
        </w:rPr>
        <w:t>x</w:t>
      </w:r>
      <w:r w:rsidRPr="0073114B">
        <w:rPr>
          <w:rFonts w:asciiTheme="majorHAnsi" w:hAnsiTheme="majorHAnsi"/>
          <w:lang w:val="en-GB"/>
        </w:rPr>
        <w:t xml:space="preserve"> and returns the inequality constraint vector </w:t>
      </w:r>
      <w:r w:rsidRPr="0073114B">
        <w:rPr>
          <w:rFonts w:asciiTheme="majorHAnsi" w:hAnsiTheme="majorHAnsi"/>
          <w:b/>
          <w:i/>
          <w:lang w:val="en-GB"/>
        </w:rPr>
        <w:t>c</w:t>
      </w:r>
      <w:r w:rsidRPr="0073114B">
        <w:rPr>
          <w:rFonts w:asciiTheme="majorHAnsi" w:hAnsiTheme="majorHAnsi"/>
          <w:lang w:val="en-GB"/>
        </w:rPr>
        <w:t xml:space="preserve"> and equality constraint vector </w:t>
      </w:r>
      <w:r w:rsidRPr="0073114B">
        <w:rPr>
          <w:rFonts w:asciiTheme="majorHAnsi" w:hAnsiTheme="majorHAnsi"/>
          <w:b/>
          <w:i/>
          <w:lang w:val="en-GB"/>
        </w:rPr>
        <w:t>ceq</w:t>
      </w:r>
      <w:r w:rsidRPr="0073114B">
        <w:rPr>
          <w:rFonts w:asciiTheme="majorHAnsi" w:hAnsiTheme="majorHAnsi"/>
          <w:lang w:val="en-GB"/>
        </w:rPr>
        <w:t xml:space="preserve">: </w:t>
      </w:r>
    </w:p>
    <w:p w:rsidR="00480E13" w:rsidRPr="0073114B" w:rsidRDefault="00480E13" w:rsidP="00480E13">
      <w:p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 xml:space="preserve">    </w:t>
      </w:r>
    </w:p>
    <w:p w:rsidR="00480E13" w:rsidRPr="0073114B" w:rsidRDefault="00480E13" w:rsidP="00480E13">
      <w:p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 xml:space="preserve">    </w:t>
      </w:r>
      <w:r w:rsidR="0073114B">
        <w:rPr>
          <w:rFonts w:asciiTheme="majorHAnsi" w:hAnsiTheme="majorHAnsi"/>
          <w:lang w:val="en-GB"/>
        </w:rPr>
        <w:t xml:space="preserve">   </w:t>
      </w:r>
      <w:r w:rsidRPr="0073114B">
        <w:rPr>
          <w:rFonts w:asciiTheme="majorHAnsi" w:hAnsiTheme="majorHAnsi"/>
          <w:lang w:val="en-GB"/>
        </w:rPr>
        <w:t xml:space="preserve">  For example:</w:t>
      </w:r>
    </w:p>
    <w:p w:rsidR="00480E13" w:rsidRPr="00480E13" w:rsidRDefault="00480E13" w:rsidP="00480E13">
      <w:pPr>
        <w:pStyle w:val="ListParagraph"/>
        <w:ind w:left="480"/>
        <w:rPr>
          <w:rFonts w:ascii="Consolas" w:hAnsi="Consolas" w:cs="Consolas"/>
          <w:i/>
          <w:lang w:val="en-GB"/>
        </w:rPr>
      </w:pP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 w:rsidRPr="00480E13">
        <w:rPr>
          <w:rFonts w:ascii="Courant" w:hAnsi="Courant" w:cs="Consolas"/>
          <w:i/>
          <w:lang w:val="en-GB"/>
        </w:rPr>
        <w:t xml:space="preserve">function [c ceq] = Constraints(x) 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</w:p>
    <w:p w:rsidR="00480E13" w:rsidRPr="00480E13" w:rsidRDefault="00AC22F1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>
        <w:rPr>
          <w:rFonts w:ascii="Courant" w:hAnsi="Courant" w:cs="Consolas"/>
          <w:i/>
          <w:lang w:val="en-GB"/>
        </w:rPr>
        <w:t>..</w:t>
      </w:r>
      <w:r w:rsidR="00480E13" w:rsidRPr="00480E13">
        <w:rPr>
          <w:rFonts w:ascii="Courant" w:hAnsi="Courant" w:cs="Consolas"/>
          <w:i/>
          <w:lang w:val="en-GB"/>
        </w:rPr>
        <w:t>{MATLAB Expressions}</w:t>
      </w:r>
      <w:r>
        <w:rPr>
          <w:rFonts w:ascii="Courant" w:hAnsi="Courant" w:cs="Consolas"/>
          <w:i/>
          <w:lang w:val="en-GB"/>
        </w:rPr>
        <w:t>..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 w:rsidRPr="00480E13">
        <w:rPr>
          <w:rFonts w:ascii="Courant" w:hAnsi="Courant" w:cs="Consolas"/>
          <w:i/>
          <w:lang w:val="en-GB"/>
        </w:rPr>
        <w:t>c = [ c1 c2 c3 c4 …]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proofErr w:type="spellStart"/>
      <w:r w:rsidRPr="00480E13">
        <w:rPr>
          <w:rFonts w:ascii="Courant" w:hAnsi="Courant" w:cs="Consolas"/>
          <w:i/>
          <w:lang w:val="en-GB"/>
        </w:rPr>
        <w:t>ceq</w:t>
      </w:r>
      <w:proofErr w:type="spellEnd"/>
      <w:r w:rsidRPr="00480E13">
        <w:rPr>
          <w:rFonts w:ascii="Courant" w:hAnsi="Courant" w:cs="Consolas"/>
          <w:i/>
          <w:lang w:val="en-GB"/>
        </w:rPr>
        <w:t xml:space="preserve"> = </w:t>
      </w:r>
      <w:r w:rsidR="004D2F4C">
        <w:rPr>
          <w:rFonts w:ascii="Courant" w:hAnsi="Courant" w:cs="Consolas"/>
          <w:i/>
          <w:lang w:val="en-GB"/>
        </w:rPr>
        <w:t xml:space="preserve">[] ; 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 w:rsidRPr="00480E13">
        <w:rPr>
          <w:rFonts w:ascii="Courant" w:hAnsi="Courant" w:cs="Consolas"/>
          <w:i/>
          <w:lang w:val="en-GB"/>
        </w:rPr>
        <w:t>end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 w:rsidRPr="00480E13">
        <w:rPr>
          <w:rFonts w:ascii="Courant" w:hAnsi="Courant" w:cs="Consolas"/>
          <w:i/>
          <w:lang w:val="en-GB"/>
        </w:rPr>
        <w:t xml:space="preserve">% Note: if no </w:t>
      </w:r>
      <w:r w:rsidR="00AC22F1">
        <w:rPr>
          <w:rFonts w:ascii="Courant" w:hAnsi="Courant" w:cs="Consolas"/>
          <w:i/>
          <w:lang w:val="en-GB"/>
        </w:rPr>
        <w:t>inequality constraints:  c</w:t>
      </w:r>
      <w:r w:rsidRPr="00480E13">
        <w:rPr>
          <w:rFonts w:ascii="Courant" w:hAnsi="Courant" w:cs="Consolas"/>
          <w:i/>
          <w:lang w:val="en-GB"/>
        </w:rPr>
        <w:t xml:space="preserve"> = [ ] ; </w:t>
      </w:r>
    </w:p>
    <w:p w:rsidR="00480E13" w:rsidRPr="00480E13" w:rsidRDefault="00480E13" w:rsidP="00480E13">
      <w:pPr>
        <w:pStyle w:val="ListParagraph"/>
        <w:ind w:left="480"/>
        <w:rPr>
          <w:rFonts w:ascii="Courant" w:hAnsi="Courant" w:cs="Consolas"/>
          <w:i/>
          <w:lang w:val="en-GB"/>
        </w:rPr>
      </w:pPr>
      <w:r w:rsidRPr="00480E13">
        <w:rPr>
          <w:rFonts w:ascii="Courant" w:hAnsi="Courant" w:cs="Consolas"/>
          <w:i/>
          <w:lang w:val="en-GB"/>
        </w:rPr>
        <w:t xml:space="preserve">% Note: </w:t>
      </w:r>
      <w:r w:rsidR="00AC22F1">
        <w:rPr>
          <w:rFonts w:ascii="Courant" w:hAnsi="Courant" w:cs="Consolas"/>
          <w:i/>
          <w:lang w:val="en-GB"/>
        </w:rPr>
        <w:t xml:space="preserve">if no </w:t>
      </w:r>
      <w:r w:rsidRPr="00480E13">
        <w:rPr>
          <w:rFonts w:ascii="Courant" w:hAnsi="Courant" w:cs="Consolas"/>
          <w:i/>
          <w:lang w:val="en-GB"/>
        </w:rPr>
        <w:t>equality constraints c</w:t>
      </w:r>
      <w:r w:rsidR="00AC22F1">
        <w:rPr>
          <w:rFonts w:ascii="Courant" w:hAnsi="Courant" w:cs="Consolas"/>
          <w:i/>
          <w:lang w:val="en-GB"/>
        </w:rPr>
        <w:t>eq</w:t>
      </w:r>
      <w:r w:rsidRPr="00480E13">
        <w:rPr>
          <w:rFonts w:ascii="Courant" w:hAnsi="Courant" w:cs="Consolas"/>
          <w:i/>
          <w:lang w:val="en-GB"/>
        </w:rPr>
        <w:t xml:space="preserve"> = [] ; </w:t>
      </w:r>
    </w:p>
    <w:p w:rsidR="00480E13" w:rsidRDefault="00480E13" w:rsidP="00480E13">
      <w:pPr>
        <w:pStyle w:val="ListParagraph"/>
        <w:ind w:left="480"/>
        <w:rPr>
          <w:lang w:val="en-GB"/>
        </w:rPr>
      </w:pPr>
    </w:p>
    <w:p w:rsidR="0073114B" w:rsidRPr="0073114B" w:rsidRDefault="0073114B" w:rsidP="0073114B">
      <w:pPr>
        <w:pStyle w:val="ListParagraph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 xml:space="preserve">Write your main .m file to start the optimization. Define the initial design vector </w:t>
      </w:r>
      <w:r w:rsidRPr="0073114B">
        <w:rPr>
          <w:rFonts w:asciiTheme="majorHAnsi" w:hAnsiTheme="majorHAnsi"/>
          <w:b/>
          <w:i/>
          <w:lang w:val="en-GB"/>
        </w:rPr>
        <w:t>x</w:t>
      </w:r>
      <w:r w:rsidRPr="0073114B">
        <w:rPr>
          <w:rFonts w:asciiTheme="majorHAnsi" w:hAnsiTheme="majorHAnsi"/>
          <w:lang w:val="en-GB"/>
        </w:rPr>
        <w:t xml:space="preserve"> and the bounds. </w:t>
      </w:r>
    </w:p>
    <w:p w:rsidR="0073114B" w:rsidRPr="0073114B" w:rsidRDefault="0073114B" w:rsidP="0073114B">
      <w:pPr>
        <w:pStyle w:val="ListParagraph"/>
        <w:ind w:left="480"/>
        <w:rPr>
          <w:rFonts w:asciiTheme="majorHAnsi" w:hAnsiTheme="majorHAnsi"/>
          <w:lang w:val="en-GB"/>
        </w:rPr>
      </w:pPr>
    </w:p>
    <w:p w:rsidR="0073114B" w:rsidRPr="0073114B" w:rsidRDefault="0073114B" w:rsidP="0073114B">
      <w:pPr>
        <w:ind w:left="120"/>
        <w:rPr>
          <w:rFonts w:asciiTheme="majorHAnsi" w:hAnsiTheme="majorHAnsi"/>
          <w:lang w:val="en-GB"/>
        </w:rPr>
      </w:pPr>
      <w:r w:rsidRPr="0073114B">
        <w:rPr>
          <w:rFonts w:asciiTheme="majorHAnsi" w:hAnsiTheme="majorHAnsi"/>
          <w:lang w:val="en-GB"/>
        </w:rPr>
        <w:t xml:space="preserve">       For example:</w:t>
      </w:r>
    </w:p>
    <w:p w:rsidR="0073114B" w:rsidRDefault="0073114B" w:rsidP="0073114B">
      <w:pPr>
        <w:ind w:left="120"/>
        <w:rPr>
          <w:lang w:val="en-GB"/>
        </w:rPr>
      </w:pPr>
      <w:r>
        <w:rPr>
          <w:lang w:val="en-GB"/>
        </w:rPr>
        <w:t xml:space="preserve">   </w:t>
      </w:r>
    </w:p>
    <w:p w:rsidR="0073114B" w:rsidRPr="0073114B" w:rsidRDefault="0073114B" w:rsidP="0073114B">
      <w:pPr>
        <w:ind w:left="120"/>
        <w:rPr>
          <w:rFonts w:ascii="Courant" w:hAnsi="Courant"/>
          <w:lang w:val="en-GB"/>
        </w:rPr>
      </w:pPr>
      <w:r>
        <w:rPr>
          <w:rFonts w:ascii="Courant" w:hAnsi="Courant"/>
          <w:lang w:val="en-GB"/>
        </w:rPr>
        <w:lastRenderedPageBreak/>
        <w:t xml:space="preserve">  </w:t>
      </w:r>
      <w:proofErr w:type="spellStart"/>
      <w:r w:rsidRPr="0073114B">
        <w:rPr>
          <w:rFonts w:ascii="Courant" w:hAnsi="Courant"/>
          <w:lang w:val="en-GB"/>
        </w:rPr>
        <w:t>clc</w:t>
      </w:r>
      <w:proofErr w:type="spellEnd"/>
      <w:r w:rsidRPr="0073114B">
        <w:rPr>
          <w:rFonts w:ascii="Courant" w:hAnsi="Courant"/>
          <w:lang w:val="en-GB"/>
        </w:rPr>
        <w:t>;</w:t>
      </w:r>
    </w:p>
    <w:p w:rsidR="0073114B" w:rsidRPr="0073114B" w:rsidRDefault="0073114B" w:rsidP="0073114B">
      <w:pPr>
        <w:ind w:left="120"/>
        <w:rPr>
          <w:rFonts w:ascii="Courant" w:hAnsi="Courant"/>
          <w:lang w:val="en-GB"/>
        </w:rPr>
      </w:pPr>
      <w:r>
        <w:rPr>
          <w:rFonts w:ascii="Courant" w:hAnsi="Courant"/>
          <w:lang w:val="en-GB"/>
        </w:rPr>
        <w:t xml:space="preserve">  </w:t>
      </w:r>
      <w:r w:rsidRPr="0073114B">
        <w:rPr>
          <w:rFonts w:ascii="Courant" w:hAnsi="Courant"/>
          <w:lang w:val="en-GB"/>
        </w:rPr>
        <w:t>clear all;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  <w:r>
        <w:rPr>
          <w:rFonts w:ascii="Courant" w:hAnsi="Courant"/>
          <w:lang w:val="en-GB"/>
        </w:rPr>
        <w:t xml:space="preserve">  </w:t>
      </w:r>
      <w:r w:rsidRPr="0073114B">
        <w:rPr>
          <w:rFonts w:ascii="Courant" w:hAnsi="Courant"/>
          <w:lang w:val="en-GB"/>
        </w:rPr>
        <w:t xml:space="preserve"> close all ;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</w:p>
    <w:p w:rsidR="0073114B" w:rsidRPr="0073114B" w:rsidRDefault="0073114B" w:rsidP="0073114B">
      <w:pPr>
        <w:rPr>
          <w:rFonts w:ascii="Courant" w:hAnsi="Courant"/>
          <w:lang w:val="en-GB"/>
        </w:rPr>
      </w:pPr>
      <w:r w:rsidRPr="0073114B">
        <w:rPr>
          <w:rFonts w:ascii="Courant" w:hAnsi="Courant"/>
          <w:lang w:val="en-GB"/>
        </w:rPr>
        <w:t>x0 = [ ….]     % initial design vector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  <w:r w:rsidRPr="0073114B">
        <w:rPr>
          <w:rFonts w:ascii="Courant" w:hAnsi="Courant"/>
          <w:lang w:val="en-GB"/>
        </w:rPr>
        <w:t>LB = […]       % lower bounds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  <w:r w:rsidRPr="0073114B">
        <w:rPr>
          <w:rFonts w:ascii="Courant" w:hAnsi="Courant"/>
          <w:lang w:val="en-GB"/>
        </w:rPr>
        <w:t xml:space="preserve">UB = […]      </w:t>
      </w:r>
      <w:r>
        <w:rPr>
          <w:rFonts w:ascii="Courant" w:hAnsi="Courant"/>
          <w:lang w:val="en-GB"/>
        </w:rPr>
        <w:t xml:space="preserve"> </w:t>
      </w:r>
      <w:r w:rsidRPr="0073114B">
        <w:rPr>
          <w:rFonts w:ascii="Courant" w:hAnsi="Courant"/>
          <w:lang w:val="en-GB"/>
        </w:rPr>
        <w:t>% upper bounds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</w:p>
    <w:p w:rsidR="0073114B" w:rsidRPr="008C72E2" w:rsidRDefault="0073114B" w:rsidP="0073114B">
      <w:pPr>
        <w:rPr>
          <w:rFonts w:ascii="Courant" w:hAnsi="Courant"/>
          <w:b/>
          <w:lang w:val="en-GB"/>
        </w:rPr>
      </w:pPr>
      <w:r w:rsidRPr="008C72E2">
        <w:rPr>
          <w:rFonts w:ascii="Courant" w:hAnsi="Courant"/>
          <w:b/>
          <w:lang w:val="en-GB"/>
        </w:rPr>
        <w:t>% Choose an active set algorithm and display iterations (optional)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</w:p>
    <w:p w:rsidR="0073114B" w:rsidRPr="0073114B" w:rsidRDefault="0073114B" w:rsidP="0073114B">
      <w:pPr>
        <w:rPr>
          <w:rFonts w:ascii="Courant" w:hAnsi="Courant"/>
          <w:lang w:val="en-GB"/>
        </w:rPr>
      </w:pPr>
      <w:r w:rsidRPr="0073114B">
        <w:rPr>
          <w:rFonts w:ascii="Courant" w:hAnsi="Courant"/>
          <w:lang w:val="en-GB"/>
        </w:rPr>
        <w:t xml:space="preserve">options = </w:t>
      </w:r>
      <w:proofErr w:type="spellStart"/>
      <w:r w:rsidRPr="0073114B">
        <w:rPr>
          <w:rFonts w:ascii="Courant" w:hAnsi="Courant"/>
          <w:lang w:val="en-GB"/>
        </w:rPr>
        <w:t>optimset</w:t>
      </w:r>
      <w:proofErr w:type="spellEnd"/>
      <w:r w:rsidRPr="0073114B">
        <w:rPr>
          <w:rFonts w:ascii="Courant" w:hAnsi="Courant"/>
          <w:lang w:val="en-GB"/>
        </w:rPr>
        <w:t>(‘Algorithm’,’active-set’,’Display’,’</w:t>
      </w:r>
      <w:proofErr w:type="spellStart"/>
      <w:r w:rsidRPr="0073114B">
        <w:rPr>
          <w:rFonts w:ascii="Courant" w:hAnsi="Courant"/>
          <w:lang w:val="en-GB"/>
        </w:rPr>
        <w:t>Iter</w:t>
      </w:r>
      <w:proofErr w:type="spellEnd"/>
      <w:r w:rsidRPr="0073114B">
        <w:rPr>
          <w:rFonts w:ascii="Courant" w:hAnsi="Courant"/>
          <w:lang w:val="en-GB"/>
        </w:rPr>
        <w:t xml:space="preserve">’) ; 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</w:p>
    <w:p w:rsidR="0073114B" w:rsidRPr="008C72E2" w:rsidRDefault="0073114B" w:rsidP="0073114B">
      <w:pPr>
        <w:rPr>
          <w:rFonts w:ascii="Courant" w:hAnsi="Courant"/>
          <w:b/>
          <w:lang w:val="en-GB"/>
        </w:rPr>
      </w:pPr>
      <w:r w:rsidRPr="008C72E2">
        <w:rPr>
          <w:rFonts w:ascii="Courant" w:hAnsi="Courant"/>
          <w:b/>
          <w:lang w:val="en-GB"/>
        </w:rPr>
        <w:t>% Start optimization</w:t>
      </w:r>
    </w:p>
    <w:p w:rsidR="0073114B" w:rsidRPr="0073114B" w:rsidRDefault="0073114B" w:rsidP="0073114B">
      <w:pPr>
        <w:rPr>
          <w:rFonts w:ascii="Courant" w:hAnsi="Courant"/>
          <w:lang w:val="en-GB"/>
        </w:rPr>
      </w:pPr>
    </w:p>
    <w:p w:rsidR="0073114B" w:rsidRPr="0073114B" w:rsidRDefault="0073114B" w:rsidP="0073114B">
      <w:pPr>
        <w:rPr>
          <w:rFonts w:ascii="Courant" w:hAnsi="Courant"/>
          <w:lang w:val="en-GB"/>
        </w:rPr>
      </w:pPr>
      <w:r w:rsidRPr="0073114B">
        <w:rPr>
          <w:rFonts w:ascii="Courant" w:hAnsi="Courant"/>
          <w:lang w:val="en-GB"/>
        </w:rPr>
        <w:t>[</w:t>
      </w:r>
      <w:proofErr w:type="spellStart"/>
      <w:r w:rsidRPr="0073114B">
        <w:rPr>
          <w:rFonts w:ascii="Courant" w:hAnsi="Courant"/>
          <w:lang w:val="en-GB"/>
        </w:rPr>
        <w:t>x,fval,exitflag</w:t>
      </w:r>
      <w:proofErr w:type="spellEnd"/>
      <w:r w:rsidRPr="0073114B">
        <w:rPr>
          <w:rFonts w:ascii="Courant" w:hAnsi="Courant"/>
          <w:lang w:val="en-GB"/>
        </w:rPr>
        <w:t xml:space="preserve">] = </w:t>
      </w:r>
      <w:proofErr w:type="spellStart"/>
      <w:r w:rsidRPr="0073114B">
        <w:rPr>
          <w:rFonts w:ascii="Courant" w:hAnsi="Courant"/>
          <w:lang w:val="en-GB"/>
        </w:rPr>
        <w:t>fmincon</w:t>
      </w:r>
      <w:proofErr w:type="spellEnd"/>
      <w:r w:rsidRPr="0073114B">
        <w:rPr>
          <w:rFonts w:ascii="Courant" w:hAnsi="Courant"/>
          <w:lang w:val="en-GB"/>
        </w:rPr>
        <w:t>(@(x) Objective(x),x0,[],[],[],[],LB,UB,@(x) …Constraints(x),options)</w:t>
      </w:r>
    </w:p>
    <w:p w:rsidR="0073114B" w:rsidRDefault="0073114B" w:rsidP="0073114B">
      <w:pPr>
        <w:rPr>
          <w:lang w:val="en-GB"/>
        </w:rPr>
      </w:pPr>
    </w:p>
    <w:p w:rsidR="008C72E2" w:rsidRPr="008C72E2" w:rsidRDefault="008C72E2" w:rsidP="0073114B">
      <w:pPr>
        <w:rPr>
          <w:rFonts w:ascii="Courant" w:hAnsi="Courant"/>
          <w:b/>
          <w:lang w:val="en-GB"/>
        </w:rPr>
      </w:pPr>
      <w:r w:rsidRPr="008C72E2">
        <w:rPr>
          <w:rFonts w:ascii="Courant" w:hAnsi="Courant"/>
          <w:b/>
          <w:lang w:val="en-GB"/>
        </w:rPr>
        <w:t xml:space="preserve">% Note that </w:t>
      </w:r>
      <w:r>
        <w:rPr>
          <w:rFonts w:ascii="Courant" w:hAnsi="Courant"/>
          <w:b/>
          <w:lang w:val="en-GB"/>
        </w:rPr>
        <w:t>for this exercise, there</w:t>
      </w:r>
      <w:r w:rsidRPr="008C72E2">
        <w:rPr>
          <w:rFonts w:ascii="Courant" w:hAnsi="Courant"/>
          <w:b/>
          <w:lang w:val="en-GB"/>
        </w:rPr>
        <w:t xml:space="preserve"> are no linear</w:t>
      </w:r>
      <w:r>
        <w:rPr>
          <w:rFonts w:ascii="Courant" w:hAnsi="Courant"/>
          <w:b/>
          <w:lang w:val="en-GB"/>
        </w:rPr>
        <w:t xml:space="preserve"> equality and inequality constr</w:t>
      </w:r>
      <w:r w:rsidRPr="008C72E2">
        <w:rPr>
          <w:rFonts w:ascii="Courant" w:hAnsi="Courant"/>
          <w:b/>
          <w:lang w:val="en-GB"/>
        </w:rPr>
        <w:t>a</w:t>
      </w:r>
      <w:r>
        <w:rPr>
          <w:rFonts w:ascii="Courant" w:hAnsi="Courant"/>
          <w:b/>
          <w:lang w:val="en-GB"/>
        </w:rPr>
        <w:t>i</w:t>
      </w:r>
      <w:r w:rsidRPr="008C72E2">
        <w:rPr>
          <w:rFonts w:ascii="Courant" w:hAnsi="Courant"/>
          <w:b/>
          <w:lang w:val="en-GB"/>
        </w:rPr>
        <w:t>nts so those entries are left blank: [],[],[],[]</w:t>
      </w:r>
    </w:p>
    <w:p w:rsidR="0073114B" w:rsidRDefault="0073114B" w:rsidP="0073114B">
      <w:pPr>
        <w:rPr>
          <w:lang w:val="en-GB"/>
        </w:rPr>
      </w:pPr>
    </w:p>
    <w:p w:rsidR="0073114B" w:rsidRDefault="0073114B" w:rsidP="0073114B">
      <w:pPr>
        <w:rPr>
          <w:lang w:val="en-GB"/>
        </w:rPr>
      </w:pPr>
    </w:p>
    <w:sectPr w:rsidR="00731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FAD"/>
    <w:multiLevelType w:val="hybridMultilevel"/>
    <w:tmpl w:val="96B05FA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C2623"/>
    <w:multiLevelType w:val="hybridMultilevel"/>
    <w:tmpl w:val="9E628BF6"/>
    <w:lvl w:ilvl="0" w:tplc="1A1264F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00" w:hanging="360"/>
      </w:pPr>
    </w:lvl>
    <w:lvl w:ilvl="2" w:tplc="0413001B" w:tentative="1">
      <w:start w:val="1"/>
      <w:numFmt w:val="lowerRoman"/>
      <w:lvlText w:val="%3."/>
      <w:lvlJc w:val="right"/>
      <w:pPr>
        <w:ind w:left="1920" w:hanging="180"/>
      </w:pPr>
    </w:lvl>
    <w:lvl w:ilvl="3" w:tplc="0413000F" w:tentative="1">
      <w:start w:val="1"/>
      <w:numFmt w:val="decimal"/>
      <w:lvlText w:val="%4."/>
      <w:lvlJc w:val="left"/>
      <w:pPr>
        <w:ind w:left="2640" w:hanging="360"/>
      </w:pPr>
    </w:lvl>
    <w:lvl w:ilvl="4" w:tplc="04130019" w:tentative="1">
      <w:start w:val="1"/>
      <w:numFmt w:val="lowerLetter"/>
      <w:lvlText w:val="%5."/>
      <w:lvlJc w:val="left"/>
      <w:pPr>
        <w:ind w:left="3360" w:hanging="360"/>
      </w:pPr>
    </w:lvl>
    <w:lvl w:ilvl="5" w:tplc="0413001B" w:tentative="1">
      <w:start w:val="1"/>
      <w:numFmt w:val="lowerRoman"/>
      <w:lvlText w:val="%6."/>
      <w:lvlJc w:val="right"/>
      <w:pPr>
        <w:ind w:left="4080" w:hanging="180"/>
      </w:pPr>
    </w:lvl>
    <w:lvl w:ilvl="6" w:tplc="0413000F" w:tentative="1">
      <w:start w:val="1"/>
      <w:numFmt w:val="decimal"/>
      <w:lvlText w:val="%7."/>
      <w:lvlJc w:val="left"/>
      <w:pPr>
        <w:ind w:left="4800" w:hanging="360"/>
      </w:pPr>
    </w:lvl>
    <w:lvl w:ilvl="7" w:tplc="04130019" w:tentative="1">
      <w:start w:val="1"/>
      <w:numFmt w:val="lowerLetter"/>
      <w:lvlText w:val="%8."/>
      <w:lvlJc w:val="left"/>
      <w:pPr>
        <w:ind w:left="5520" w:hanging="360"/>
      </w:pPr>
    </w:lvl>
    <w:lvl w:ilvl="8" w:tplc="0413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13"/>
    <w:rsid w:val="00025F36"/>
    <w:rsid w:val="00136C77"/>
    <w:rsid w:val="00180B4C"/>
    <w:rsid w:val="002A1C00"/>
    <w:rsid w:val="00480E13"/>
    <w:rsid w:val="004D2F4C"/>
    <w:rsid w:val="005A5C3D"/>
    <w:rsid w:val="0073114B"/>
    <w:rsid w:val="008C72E2"/>
    <w:rsid w:val="00906B5B"/>
    <w:rsid w:val="00972EA0"/>
    <w:rsid w:val="009C360A"/>
    <w:rsid w:val="00A815C7"/>
    <w:rsid w:val="00AC22F1"/>
    <w:rsid w:val="00CE418C"/>
    <w:rsid w:val="00DF6B3F"/>
    <w:rsid w:val="00E161F8"/>
    <w:rsid w:val="00F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9CD8DEAF</Template>
  <TotalTime>27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Fardin Esrail</dc:creator>
  <cp:lastModifiedBy>Fardin Esrail</cp:lastModifiedBy>
  <cp:revision>10</cp:revision>
  <dcterms:created xsi:type="dcterms:W3CDTF">2013-02-26T12:34:00Z</dcterms:created>
  <dcterms:modified xsi:type="dcterms:W3CDTF">2013-02-26T13:01:00Z</dcterms:modified>
</cp:coreProperties>
</file>